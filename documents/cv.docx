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14:paraId="63506315" w14:textId="77777777" w:rsidTr="006F57E0">
        <w:tc>
          <w:tcPr>
            <w:tcW w:w="6204" w:type="dxa"/>
            <w:tcBorders>
              <w:right w:val="single" w:sz="12" w:space="0" w:color="DDDDDD" w:themeColor="accent1"/>
            </w:tcBorders>
            <w:tcMar>
              <w:bottom w:w="0" w:type="dxa"/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184664" w:rsidRPr="00A85B6F" w14:paraId="74C0763A" w14:textId="77777777" w:rsidTr="006F57E0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DDDDDD" w:themeColor="accent1"/>
                  </w:tcBorders>
                </w:tcPr>
                <w:p w14:paraId="14FBA965" w14:textId="126B061B" w:rsidR="00362C4A" w:rsidRPr="00A85B6F" w:rsidRDefault="008718A8" w:rsidP="00362C4A">
                  <w:pPr>
                    <w:pStyle w:val="Heading2"/>
                  </w:pPr>
                  <w:sdt>
                    <w:sdtPr>
                      <w:alias w:val="Recipient Name:"/>
                      <w:tag w:val="Recipient Name:"/>
                      <w:id w:val="2044861746"/>
                      <w:placeholder>
                        <w:docPart w:val="0ED9AFD208217E4E8FBF0134F12FD286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1C60A9">
                        <w:t>Jamaal pettway</w:t>
                      </w:r>
                    </w:sdtContent>
                  </w:sdt>
                </w:p>
                <w:p w14:paraId="159E4B6E" w14:textId="4410B662" w:rsidR="00184664" w:rsidRPr="00A85B6F" w:rsidRDefault="004A52EC" w:rsidP="00362C4A">
                  <w:pPr>
                    <w:pStyle w:val="Heading3"/>
                  </w:pPr>
                  <w:r>
                    <w:t xml:space="preserve">Artist </w:t>
                  </w:r>
                  <w:r w:rsidR="00362C4A">
                    <w:t xml:space="preserve">| </w:t>
                  </w:r>
                  <w:r>
                    <w:t>Atlanta, Georgia</w:t>
                  </w:r>
                </w:p>
              </w:tc>
            </w:tr>
            <w:tr w:rsidR="00184664" w:rsidRPr="00A85B6F" w14:paraId="72E416D0" w14:textId="77777777" w:rsidTr="006F57E0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left w:val="single" w:sz="12" w:space="0" w:color="DDDDDD" w:themeColor="accent1"/>
                    <w:bottom w:val="single" w:sz="12" w:space="0" w:color="DDDDDD" w:themeColor="accent1"/>
                    <w:right w:val="nil"/>
                  </w:tcBorders>
                  <w:tcMar>
                    <w:top w:w="403" w:type="dxa"/>
                  </w:tcMar>
                </w:tcPr>
                <w:p w14:paraId="6B44515D" w14:textId="77777777" w:rsidR="004670DD" w:rsidRDefault="004A52EC" w:rsidP="00CD7978">
                  <w:pPr>
                    <w:pStyle w:val="Signature"/>
                    <w:rPr>
                      <w:u w:val="single"/>
                    </w:rPr>
                  </w:pPr>
                  <w:r w:rsidRPr="004A52EC">
                    <w:rPr>
                      <w:u w:val="single"/>
                    </w:rPr>
                    <w:t>Education</w:t>
                  </w:r>
                </w:p>
                <w:p w14:paraId="7808453D" w14:textId="438199F8" w:rsidR="004A52EC" w:rsidRDefault="004A52EC" w:rsidP="004A52EC">
                  <w:r>
                    <w:t>Jonesboro High School – 2014</w:t>
                  </w:r>
                </w:p>
                <w:p w14:paraId="5DFC9602" w14:textId="77777777" w:rsidR="004A52EC" w:rsidRDefault="004A52EC" w:rsidP="004A52EC"/>
                <w:p w14:paraId="1596A8FC" w14:textId="41569F03" w:rsidR="004A52EC" w:rsidRDefault="004A52EC" w:rsidP="004A52EC">
                  <w:r>
                    <w:t xml:space="preserve">Georgia State University </w:t>
                  </w:r>
                  <w:r>
                    <w:t>– 201</w:t>
                  </w:r>
                  <w:r>
                    <w:t>9</w:t>
                  </w:r>
                </w:p>
                <w:p w14:paraId="331F1673" w14:textId="15F2E0D9" w:rsidR="004A52EC" w:rsidRDefault="004A52EC" w:rsidP="004A52EC">
                  <w:r>
                    <w:t>BFA- Studio Art, Textiles Concentration</w:t>
                  </w:r>
                </w:p>
                <w:p w14:paraId="21A88F9E" w14:textId="5A9A6F5F" w:rsidR="004A52EC" w:rsidRDefault="004A52EC" w:rsidP="004A52EC"/>
                <w:p w14:paraId="71AF7A95" w14:textId="67A2DE7F" w:rsidR="004A52EC" w:rsidRDefault="004A52EC" w:rsidP="004A52EC">
                  <w:pPr>
                    <w:rPr>
                      <w:u w:val="single"/>
                    </w:rPr>
                  </w:pPr>
                  <w:r w:rsidRPr="004A52EC">
                    <w:rPr>
                      <w:u w:val="single"/>
                    </w:rPr>
                    <w:t>Professional Experience</w:t>
                  </w:r>
                </w:p>
                <w:p w14:paraId="6E3EA6EB" w14:textId="74967E14" w:rsidR="004A52EC" w:rsidRDefault="004A52EC" w:rsidP="004A52EC">
                  <w:pPr>
                    <w:rPr>
                      <w:u w:val="single"/>
                    </w:rPr>
                  </w:pPr>
                </w:p>
                <w:p w14:paraId="4C6FB715" w14:textId="094859E0" w:rsidR="004A52EC" w:rsidRPr="004A52EC" w:rsidRDefault="004A52EC" w:rsidP="004A52EC">
                  <w:r>
                    <w:t xml:space="preserve">Harper Elementary School, Art Teacher </w:t>
                  </w:r>
                  <w:r>
                    <w:t>– 20</w:t>
                  </w:r>
                  <w:r w:rsidR="003E26F0">
                    <w:t>19-2021</w:t>
                  </w:r>
                </w:p>
                <w:p w14:paraId="2F113DEE" w14:textId="77777777" w:rsidR="004A52EC" w:rsidRDefault="004A52EC" w:rsidP="004A52EC"/>
                <w:p w14:paraId="0D96F28F" w14:textId="686969EB" w:rsidR="004A52EC" w:rsidRPr="004A52EC" w:rsidRDefault="004A52EC" w:rsidP="004A52EC"/>
              </w:tc>
            </w:tr>
          </w:tbl>
          <w:p w14:paraId="334C129D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DDDDDD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184664" w:rsidRPr="00A85B6F" w14:paraId="73C6F278" w14:textId="77777777" w:rsidTr="006F57E0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0" w:type="dxa"/>
                  </w:tcMar>
                </w:tcPr>
                <w:p w14:paraId="0872DDFD" w14:textId="77777777" w:rsidR="00362C4A" w:rsidRPr="00A85B6F" w:rsidRDefault="008718A8" w:rsidP="00362C4A">
                  <w:pPr>
                    <w:pStyle w:val="Heading2"/>
                  </w:pPr>
                  <w:sdt>
                    <w:sdtPr>
                      <w:alias w:val="Contact:"/>
                      <w:tag w:val="Contact:"/>
                      <w:id w:val="319159961"/>
                      <w:placeholder>
                        <w:docPart w:val="D7388FE98BDA83458A707B60D9E5945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62C4A">
                        <w:t>Contact</w:t>
                      </w:r>
                    </w:sdtContent>
                  </w:sdt>
                </w:p>
                <w:p w14:paraId="65BD84C0" w14:textId="77777777" w:rsidR="00184664" w:rsidRDefault="001C60A9" w:rsidP="00CD7978">
                  <w:pPr>
                    <w:pStyle w:val="Heading3"/>
                  </w:pPr>
                  <w:r>
                    <w:t>Jamaalpettway.com</w:t>
                  </w:r>
                </w:p>
                <w:p w14:paraId="1A957C1C" w14:textId="29877343" w:rsidR="001C60A9" w:rsidRPr="00A85B6F" w:rsidRDefault="001C60A9" w:rsidP="00CD7978">
                  <w:pPr>
                    <w:pStyle w:val="Heading3"/>
                  </w:pPr>
                  <w:r>
                    <w:t>Jamaalp11@gmail.com</w:t>
                  </w:r>
                </w:p>
              </w:tc>
            </w:tr>
          </w:tbl>
          <w:p w14:paraId="3250DD8E" w14:textId="77777777" w:rsidR="006337E6" w:rsidRPr="00A85B6F" w:rsidRDefault="006337E6" w:rsidP="00CC7AD0"/>
        </w:tc>
      </w:tr>
    </w:tbl>
    <w:p w14:paraId="1DF5F5F2" w14:textId="77777777" w:rsidR="00B56F21" w:rsidRDefault="00B56F21" w:rsidP="004670DD">
      <w:pPr>
        <w:pStyle w:val="NoSpacing"/>
      </w:pPr>
    </w:p>
    <w:sectPr w:rsidR="00B56F21" w:rsidSect="004670DD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DA214" w14:textId="77777777" w:rsidR="008718A8" w:rsidRDefault="008718A8" w:rsidP="008B2920">
      <w:pPr>
        <w:spacing w:after="0" w:line="240" w:lineRule="auto"/>
      </w:pPr>
      <w:r>
        <w:separator/>
      </w:r>
    </w:p>
  </w:endnote>
  <w:endnote w:type="continuationSeparator" w:id="0">
    <w:p w14:paraId="0712E059" w14:textId="77777777" w:rsidR="008718A8" w:rsidRDefault="008718A8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DDD63F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F2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B8E7B" w14:textId="77777777" w:rsidR="008718A8" w:rsidRDefault="008718A8" w:rsidP="008B2920">
      <w:pPr>
        <w:spacing w:after="0" w:line="240" w:lineRule="auto"/>
      </w:pPr>
      <w:r>
        <w:separator/>
      </w:r>
    </w:p>
  </w:footnote>
  <w:footnote w:type="continuationSeparator" w:id="0">
    <w:p w14:paraId="3DE74AF2" w14:textId="77777777" w:rsidR="008718A8" w:rsidRDefault="008718A8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2" w:space="0" w:color="DDDDDD" w:themeColor="accent1"/>
        <w:left w:val="single" w:sz="12" w:space="0" w:color="DDDDDD" w:themeColor="accent1"/>
        <w:bottom w:val="single" w:sz="12" w:space="0" w:color="DDDDDD" w:themeColor="accent1"/>
        <w:right w:val="single" w:sz="12" w:space="0" w:color="DDDDDD" w:themeColor="accent1"/>
        <w:insideH w:val="single" w:sz="12" w:space="0" w:color="DDDDDD" w:themeColor="accent1"/>
        <w:insideV w:val="single" w:sz="12" w:space="0" w:color="DDDDDD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14:paraId="3F16A446" w14:textId="77777777" w:rsidTr="00142F58">
      <w:sdt>
        <w:sdtPr>
          <w:alias w:val="Your Name:"/>
          <w:tag w:val="Your Name:"/>
          <w:id w:val="-1685667604"/>
          <w:placeholder>
            <w:docPart w:val="288B2B79DBF16B4EA3D57241CBE63A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tc>
            <w:tcPr>
              <w:tcW w:w="9340" w:type="dxa"/>
              <w:tcBorders>
                <w:bottom w:val="single" w:sz="12" w:space="0" w:color="DDDDDD" w:themeColor="accent1"/>
              </w:tcBorders>
            </w:tcPr>
            <w:p w14:paraId="0C088D05" w14:textId="5FFFD955" w:rsidR="00A85B6F" w:rsidRDefault="001C60A9" w:rsidP="00B56F21">
              <w:pPr>
                <w:pStyle w:val="Heading1"/>
              </w:pPr>
              <w:r>
                <w:t>Jamaal pettway</w:t>
              </w:r>
            </w:p>
          </w:tc>
        </w:sdtContent>
      </w:sdt>
    </w:tr>
    <w:tr w:rsidR="00142F58" w14:paraId="075BF077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62A8F8C1" w14:textId="77777777" w:rsidR="00142F58" w:rsidRDefault="00142F58" w:rsidP="00142F58"/>
      </w:tc>
    </w:tr>
  </w:tbl>
  <w:p w14:paraId="6D24AB5E" w14:textId="77777777"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A9"/>
    <w:rsid w:val="000243D1"/>
    <w:rsid w:val="00057F04"/>
    <w:rsid w:val="000A378C"/>
    <w:rsid w:val="0010042F"/>
    <w:rsid w:val="00135C2C"/>
    <w:rsid w:val="00142F58"/>
    <w:rsid w:val="00153ED4"/>
    <w:rsid w:val="00184664"/>
    <w:rsid w:val="001C60A9"/>
    <w:rsid w:val="001F60D3"/>
    <w:rsid w:val="0027115C"/>
    <w:rsid w:val="00293B83"/>
    <w:rsid w:val="00362C4A"/>
    <w:rsid w:val="00390414"/>
    <w:rsid w:val="003B5B09"/>
    <w:rsid w:val="003E1711"/>
    <w:rsid w:val="003E26F0"/>
    <w:rsid w:val="0045425A"/>
    <w:rsid w:val="00454631"/>
    <w:rsid w:val="00463A38"/>
    <w:rsid w:val="004670DD"/>
    <w:rsid w:val="0048346B"/>
    <w:rsid w:val="004A52EC"/>
    <w:rsid w:val="004E4CA5"/>
    <w:rsid w:val="00502D70"/>
    <w:rsid w:val="00510920"/>
    <w:rsid w:val="005B0E81"/>
    <w:rsid w:val="00630D36"/>
    <w:rsid w:val="006337E6"/>
    <w:rsid w:val="006A3CE7"/>
    <w:rsid w:val="006C6DEF"/>
    <w:rsid w:val="006F1734"/>
    <w:rsid w:val="006F57E0"/>
    <w:rsid w:val="00781D13"/>
    <w:rsid w:val="00783C41"/>
    <w:rsid w:val="00787503"/>
    <w:rsid w:val="007E7032"/>
    <w:rsid w:val="00833359"/>
    <w:rsid w:val="00853CE2"/>
    <w:rsid w:val="00860491"/>
    <w:rsid w:val="008718A8"/>
    <w:rsid w:val="00887A77"/>
    <w:rsid w:val="008B2920"/>
    <w:rsid w:val="008B2DF7"/>
    <w:rsid w:val="009039F1"/>
    <w:rsid w:val="009244EC"/>
    <w:rsid w:val="00A213B1"/>
    <w:rsid w:val="00A50A33"/>
    <w:rsid w:val="00A85B6F"/>
    <w:rsid w:val="00AA3476"/>
    <w:rsid w:val="00AA6B7B"/>
    <w:rsid w:val="00AB1351"/>
    <w:rsid w:val="00AB540C"/>
    <w:rsid w:val="00AC5D83"/>
    <w:rsid w:val="00B41780"/>
    <w:rsid w:val="00B56F21"/>
    <w:rsid w:val="00B67DB0"/>
    <w:rsid w:val="00BD5EFB"/>
    <w:rsid w:val="00C35EFB"/>
    <w:rsid w:val="00C73037"/>
    <w:rsid w:val="00CD7978"/>
    <w:rsid w:val="00D2689C"/>
    <w:rsid w:val="00DF6A6F"/>
    <w:rsid w:val="00E20402"/>
    <w:rsid w:val="00E7158F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A2DC9"/>
  <w15:chartTrackingRefBased/>
  <w15:docId w15:val="{88056551-F77C-B244-BAC4-6F8E9A51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2"/>
        <w:lang w:val="en-U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631"/>
  </w:style>
  <w:style w:type="paragraph" w:styleId="Heading1">
    <w:name w:val="heading 1"/>
    <w:basedOn w:val="Normal"/>
    <w:link w:val="Heading1Char"/>
    <w:uiPriority w:val="9"/>
    <w:qFormat/>
    <w:rsid w:val="00CD7978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0A33"/>
    <w:pPr>
      <w:keepNext/>
      <w:keepLines/>
      <w:spacing w:before="840"/>
      <w:contextualSpacing/>
      <w:jc w:val="center"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B5B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7978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A33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B09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4E4CA5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CA5"/>
    <w:rPr>
      <w:rFonts w:asciiTheme="majorHAnsi" w:eastAsiaTheme="majorEastAsia" w:hAnsiTheme="majorHAnsi" w:cstheme="majorBidi"/>
      <w:color w:val="A5A5A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98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362C4A"/>
    <w:pPr>
      <w:spacing w:after="120"/>
    </w:pPr>
  </w:style>
  <w:style w:type="character" w:customStyle="1" w:styleId="SalutationChar">
    <w:name w:val="Salutation Char"/>
    <w:basedOn w:val="DefaultParagraphFont"/>
    <w:link w:val="Salutation"/>
    <w:uiPriority w:val="12"/>
    <w:rsid w:val="00362C4A"/>
  </w:style>
  <w:style w:type="paragraph" w:styleId="Closing">
    <w:name w:val="Closing"/>
    <w:basedOn w:val="Normal"/>
    <w:next w:val="Signature"/>
    <w:link w:val="ClosingChar"/>
    <w:uiPriority w:val="13"/>
    <w:qFormat/>
    <w:rsid w:val="00362C4A"/>
    <w:pPr>
      <w:spacing w:before="360" w:after="12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B56F21"/>
  </w:style>
  <w:style w:type="paragraph" w:styleId="Signature">
    <w:name w:val="Signature"/>
    <w:basedOn w:val="Normal"/>
    <w:next w:val="Normal"/>
    <w:link w:val="SignatureChar"/>
    <w:uiPriority w:val="14"/>
    <w:qFormat/>
    <w:rsid w:val="00362C4A"/>
    <w:pPr>
      <w:spacing w:after="12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B56F21"/>
  </w:style>
  <w:style w:type="paragraph" w:styleId="Date">
    <w:name w:val="Date"/>
    <w:basedOn w:val="Normal"/>
    <w:next w:val="Normal"/>
    <w:link w:val="DateChar"/>
    <w:uiPriority w:val="11"/>
    <w:qFormat/>
    <w:rsid w:val="00362C4A"/>
    <w:pPr>
      <w:spacing w:after="560"/>
    </w:pPr>
  </w:style>
  <w:style w:type="character" w:customStyle="1" w:styleId="DateChar">
    <w:name w:val="Date Char"/>
    <w:basedOn w:val="DefaultParagraphFont"/>
    <w:link w:val="Date"/>
    <w:uiPriority w:val="11"/>
    <w:rsid w:val="00362C4A"/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56F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56F21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56F21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56F21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maalpettway/Library/Containers/com.microsoft.Word/Data/Library/Application%20Support/Microsoft/Office/16.0/DTS/en-US%7b8EAD7E66-FF4C-A346-8088-9D8267DE33F6%7d/%7b23115CBC-D33F-454F-89B1-2757448EFC10%7dtf1639274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D9AFD208217E4E8FBF0134F12FD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99DED-5AB0-0B4C-A221-48D5D06F1089}"/>
      </w:docPartPr>
      <w:docPartBody>
        <w:p w:rsidR="00000000" w:rsidRDefault="00346B93">
          <w:pPr>
            <w:pStyle w:val="0ED9AFD208217E4E8FBF0134F12FD286"/>
          </w:pPr>
          <w:r>
            <w:t>Recipient Name</w:t>
          </w:r>
        </w:p>
      </w:docPartBody>
    </w:docPart>
    <w:docPart>
      <w:docPartPr>
        <w:name w:val="D7388FE98BDA83458A707B60D9E59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86072-5D5E-FC40-834B-9737E8D173C8}"/>
      </w:docPartPr>
      <w:docPartBody>
        <w:p w:rsidR="00000000" w:rsidRDefault="00346B93">
          <w:pPr>
            <w:pStyle w:val="D7388FE98BDA83458A707B60D9E59459"/>
          </w:pPr>
          <w:r>
            <w:t>Contact</w:t>
          </w:r>
        </w:p>
      </w:docPartBody>
    </w:docPart>
    <w:docPart>
      <w:docPartPr>
        <w:name w:val="288B2B79DBF16B4EA3D57241CBE63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8A26D-DE6F-4C45-A412-EA727AC4BA79}"/>
      </w:docPartPr>
      <w:docPartBody>
        <w:p w:rsidR="00000000" w:rsidRDefault="00346B93">
          <w:pPr>
            <w:pStyle w:val="288B2B79DBF16B4EA3D57241CBE63A75"/>
          </w:pPr>
          <w:r w:rsidRPr="00A85B6F">
            <w:t>Telephone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93"/>
    <w:rsid w:val="0034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D9AFD208217E4E8FBF0134F12FD286">
    <w:name w:val="0ED9AFD208217E4E8FBF0134F12FD286"/>
  </w:style>
  <w:style w:type="paragraph" w:customStyle="1" w:styleId="1B4EEEE8490CF04A8A5A63DE2C0EA6D6">
    <w:name w:val="1B4EEEE8490CF04A8A5A63DE2C0EA6D6"/>
  </w:style>
  <w:style w:type="paragraph" w:customStyle="1" w:styleId="E9937AD21C0EBD4E8BC86C0BB278CA45">
    <w:name w:val="E9937AD21C0EBD4E8BC86C0BB278CA45"/>
  </w:style>
  <w:style w:type="paragraph" w:customStyle="1" w:styleId="1149178702FC624D8745BAB69135959E">
    <w:name w:val="1149178702FC624D8745BAB69135959E"/>
  </w:style>
  <w:style w:type="paragraph" w:customStyle="1" w:styleId="8E6457ECAE072B4C91247DCAB7AA65B1">
    <w:name w:val="8E6457ECAE072B4C91247DCAB7AA65B1"/>
  </w:style>
  <w:style w:type="paragraph" w:customStyle="1" w:styleId="8AF34FCD61B6554CA997408B9C397B26">
    <w:name w:val="8AF34FCD61B6554CA997408B9C397B26"/>
  </w:style>
  <w:style w:type="paragraph" w:customStyle="1" w:styleId="E2A0FB0079E0AC42BFE66D71FD36776F">
    <w:name w:val="E2A0FB0079E0AC42BFE66D71FD36776F"/>
  </w:style>
  <w:style w:type="paragraph" w:customStyle="1" w:styleId="DAE0B6BDCDEAD747805338C1722D1AC2">
    <w:name w:val="DAE0B6BDCDEAD747805338C1722D1AC2"/>
  </w:style>
  <w:style w:type="paragraph" w:customStyle="1" w:styleId="85FB119D3E558D4A81AC41E19383E567">
    <w:name w:val="85FB119D3E558D4A81AC41E19383E567"/>
  </w:style>
  <w:style w:type="paragraph" w:customStyle="1" w:styleId="03F346A74E11434AA8C712F484FF7B02">
    <w:name w:val="03F346A74E11434AA8C712F484FF7B02"/>
  </w:style>
  <w:style w:type="paragraph" w:customStyle="1" w:styleId="D7388FE98BDA83458A707B60D9E59459">
    <w:name w:val="D7388FE98BDA83458A707B60D9E59459"/>
  </w:style>
  <w:style w:type="paragraph" w:customStyle="1" w:styleId="3CD448F87D00804598367B1F4126DE4F">
    <w:name w:val="3CD448F87D00804598367B1F4126DE4F"/>
  </w:style>
  <w:style w:type="paragraph" w:customStyle="1" w:styleId="14872BE7FF22204CAE1283C734F6E4A3">
    <w:name w:val="14872BE7FF22204CAE1283C734F6E4A3"/>
  </w:style>
  <w:style w:type="paragraph" w:customStyle="1" w:styleId="5C70F7E7CA90CC4FB3E0DCD0E801B526">
    <w:name w:val="5C70F7E7CA90CC4FB3E0DCD0E801B526"/>
  </w:style>
  <w:style w:type="paragraph" w:customStyle="1" w:styleId="288B2B79DBF16B4EA3D57241CBE63A75">
    <w:name w:val="288B2B79DBF16B4EA3D57241CBE63A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Jamaal pettway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cover letter, designed by MOO.dotx</Template>
  <TotalTime>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Jamaal Pettway</cp:lastModifiedBy>
  <cp:revision>1</cp:revision>
  <cp:lastPrinted>2016-06-29T01:32:00Z</cp:lastPrinted>
  <dcterms:created xsi:type="dcterms:W3CDTF">2021-02-15T22:50:00Z</dcterms:created>
  <dcterms:modified xsi:type="dcterms:W3CDTF">2021-02-15T23:25:00Z</dcterms:modified>
</cp:coreProperties>
</file>